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FE6DF" w14:textId="4378D4E0" w:rsidR="00BD6952" w:rsidRDefault="00BD6952" w:rsidP="008B2481">
      <w:pPr>
        <w:pStyle w:val="Heading1"/>
        <w:numPr>
          <w:ilvl w:val="0"/>
          <w:numId w:val="0"/>
        </w:numPr>
      </w:pPr>
      <w:bookmarkStart w:id="0" w:name="_GoBack"/>
      <w:bookmarkEnd w:id="0"/>
      <w:r>
        <w:t xml:space="preserve">DRAFT OUTLINE FOR PROJECT REPORT AND PRESENTATION </w:t>
      </w:r>
    </w:p>
    <w:p w14:paraId="753D4DB7" w14:textId="4BDB5F9D" w:rsidR="00BD6952" w:rsidRDefault="00BD6952" w:rsidP="008B2481">
      <w:pPr>
        <w:pStyle w:val="Heading1"/>
        <w:numPr>
          <w:ilvl w:val="0"/>
          <w:numId w:val="0"/>
        </w:numPr>
      </w:pPr>
      <w:r>
        <w:t>(This file open for all project members to edit).</w:t>
      </w:r>
    </w:p>
    <w:p w14:paraId="45AABDEF" w14:textId="48BF7D78" w:rsidR="008B2481" w:rsidRDefault="00EB4A61" w:rsidP="008B2481">
      <w:pPr>
        <w:pStyle w:val="Heading1"/>
        <w:numPr>
          <w:ilvl w:val="0"/>
          <w:numId w:val="0"/>
        </w:numPr>
      </w:pPr>
      <w:r>
        <w:t xml:space="preserve">Project Title: </w:t>
      </w:r>
      <w:r w:rsidR="008B2481">
        <w:t>An Analysis of Commercial Beer Brews in the United States.</w:t>
      </w:r>
    </w:p>
    <w:p w14:paraId="43FF653D" w14:textId="3D6A9D0F" w:rsidR="008B2481" w:rsidRDefault="008B2481" w:rsidP="008B2481">
      <w:pPr>
        <w:pStyle w:val="Heading1"/>
      </w:pPr>
      <w:r>
        <w:t>Summary or Abstract</w:t>
      </w:r>
    </w:p>
    <w:p w14:paraId="3E181301" w14:textId="710D1BD2" w:rsidR="008B2481" w:rsidRDefault="008B2481" w:rsidP="008B2481">
      <w:pPr>
        <w:pStyle w:val="Heading2"/>
      </w:pPr>
      <w:r>
        <w:t>Overall project goal</w:t>
      </w:r>
    </w:p>
    <w:p w14:paraId="1EF1306A" w14:textId="54156151" w:rsidR="008B2481" w:rsidRDefault="008B2481" w:rsidP="008B2481">
      <w:pPr>
        <w:pStyle w:val="Heading3"/>
      </w:pPr>
      <w:r>
        <w:t>Describe the distribution across the US of:</w:t>
      </w:r>
    </w:p>
    <w:p w14:paraId="42B7D475" w14:textId="3CDCC4C7" w:rsidR="008B2481" w:rsidRDefault="008B2481" w:rsidP="008B2481">
      <w:pPr>
        <w:pStyle w:val="Heading4"/>
      </w:pPr>
      <w:r>
        <w:t>Breweries per state</w:t>
      </w:r>
    </w:p>
    <w:p w14:paraId="7C75DA22" w14:textId="72F68EC4" w:rsidR="008B2481" w:rsidRDefault="000F6158" w:rsidP="008B2481">
      <w:pPr>
        <w:pStyle w:val="Heading4"/>
      </w:pPr>
      <w:r>
        <w:t>Beers per state</w:t>
      </w:r>
    </w:p>
    <w:p w14:paraId="77CFF687" w14:textId="32EF59DA" w:rsidR="000F6158" w:rsidRDefault="000F6158" w:rsidP="000F6158">
      <w:pPr>
        <w:pStyle w:val="Heading4"/>
      </w:pPr>
      <w:r>
        <w:t>Alcohol content per state</w:t>
      </w:r>
    </w:p>
    <w:p w14:paraId="2356CEF2" w14:textId="722D2622" w:rsidR="000F6158" w:rsidRDefault="000F6158" w:rsidP="000F6158">
      <w:pPr>
        <w:pStyle w:val="Heading4"/>
      </w:pPr>
      <w:r>
        <w:t>Bitterness content per state</w:t>
      </w:r>
    </w:p>
    <w:p w14:paraId="491CE20F" w14:textId="5607481B" w:rsidR="000F6158" w:rsidRDefault="000F6158" w:rsidP="000F6158">
      <w:pPr>
        <w:pStyle w:val="Heading3"/>
      </w:pPr>
      <w:r>
        <w:t>???</w:t>
      </w:r>
    </w:p>
    <w:p w14:paraId="6A663184" w14:textId="4F3171FE" w:rsidR="000F6158" w:rsidRDefault="000F6158" w:rsidP="000F6158">
      <w:pPr>
        <w:pStyle w:val="Heading2"/>
      </w:pPr>
      <w:r>
        <w:t>Summarize methods</w:t>
      </w:r>
    </w:p>
    <w:p w14:paraId="36EF02CD" w14:textId="0C91A917" w:rsidR="000F6158" w:rsidRDefault="000F6158" w:rsidP="000F6158">
      <w:pPr>
        <w:pStyle w:val="Heading3"/>
      </w:pPr>
      <w:r>
        <w:t>Data sources</w:t>
      </w:r>
    </w:p>
    <w:p w14:paraId="4B109EB0" w14:textId="6C7F8706" w:rsidR="000F6158" w:rsidRDefault="000F6158" w:rsidP="000F6158">
      <w:pPr>
        <w:pStyle w:val="Heading3"/>
      </w:pPr>
      <w:r>
        <w:t>Data cleaning/tidying</w:t>
      </w:r>
    </w:p>
    <w:p w14:paraId="736BD129" w14:textId="6A49DE9A" w:rsidR="000F6158" w:rsidRDefault="000F6158" w:rsidP="000F6158">
      <w:pPr>
        <w:pStyle w:val="Heading3"/>
      </w:pPr>
      <w:r>
        <w:t>Data analysis</w:t>
      </w:r>
    </w:p>
    <w:p w14:paraId="2EEDA339" w14:textId="0C01C950" w:rsidR="000F6158" w:rsidRDefault="000F6158" w:rsidP="000F6158">
      <w:pPr>
        <w:pStyle w:val="Heading2"/>
      </w:pPr>
      <w:r>
        <w:t>Summarize findings</w:t>
      </w:r>
    </w:p>
    <w:p w14:paraId="3B94C486" w14:textId="4AC5B073" w:rsidR="000F6158" w:rsidRDefault="000F6158" w:rsidP="000F6158">
      <w:pPr>
        <w:pStyle w:val="Heading2"/>
      </w:pPr>
      <w:r>
        <w:t>Conclusions</w:t>
      </w:r>
    </w:p>
    <w:p w14:paraId="1D0F186D" w14:textId="70A27EB8" w:rsidR="006A6340" w:rsidRDefault="006A6340" w:rsidP="006A6340">
      <w:pPr>
        <w:pStyle w:val="Heading1"/>
      </w:pPr>
      <w:r>
        <w:t>Introduction</w:t>
      </w:r>
    </w:p>
    <w:p w14:paraId="5126EF0C" w14:textId="77777777" w:rsidR="006A6340" w:rsidRDefault="006A6340" w:rsidP="006A6340">
      <w:pPr>
        <w:pStyle w:val="Heading2"/>
      </w:pPr>
      <w:r>
        <w:t>Importance of beer to the US culture</w:t>
      </w:r>
    </w:p>
    <w:p w14:paraId="24E45826" w14:textId="3855DDB3" w:rsidR="006A6340" w:rsidRDefault="006A6340" w:rsidP="006A6340">
      <w:pPr>
        <w:pStyle w:val="Heading3"/>
      </w:pPr>
      <w:r>
        <w:t>Statement(s) regarding the consumption of beer in the US</w:t>
      </w:r>
    </w:p>
    <w:p w14:paraId="7E3AD3A4" w14:textId="14974E91" w:rsidR="006A6340" w:rsidRDefault="006A6340" w:rsidP="006A6340">
      <w:pPr>
        <w:pStyle w:val="Heading3"/>
      </w:pPr>
      <w:r>
        <w:t>Statement regarding the economic value of beer brewing</w:t>
      </w:r>
    </w:p>
    <w:p w14:paraId="0BADDE9B" w14:textId="12E4BEC1" w:rsidR="006A6340" w:rsidRDefault="006A6340" w:rsidP="006A6340">
      <w:pPr>
        <w:pStyle w:val="Heading2"/>
      </w:pPr>
      <w:r>
        <w:t>Project goal:</w:t>
      </w:r>
    </w:p>
    <w:p w14:paraId="6C76A4EA" w14:textId="0B40A865" w:rsidR="006A6340" w:rsidRDefault="006A6340" w:rsidP="006A6340">
      <w:pPr>
        <w:pStyle w:val="Heading3"/>
      </w:pPr>
      <w:r>
        <w:t>Evaluate and compare, among US states:</w:t>
      </w:r>
    </w:p>
    <w:p w14:paraId="4A88DE04" w14:textId="313D1D5F" w:rsidR="006A6340" w:rsidRDefault="006A6340" w:rsidP="006A6340">
      <w:pPr>
        <w:pStyle w:val="Heading4"/>
      </w:pPr>
      <w:r>
        <w:t>Number of breweries per state</w:t>
      </w:r>
    </w:p>
    <w:p w14:paraId="109C8F65" w14:textId="666E632D" w:rsidR="006A6340" w:rsidRDefault="006A6340" w:rsidP="006A6340">
      <w:pPr>
        <w:pStyle w:val="Heading4"/>
      </w:pPr>
      <w:r>
        <w:t>Number of brews per state</w:t>
      </w:r>
    </w:p>
    <w:p w14:paraId="33DFA537" w14:textId="6DE3B7FB" w:rsidR="006A6340" w:rsidRDefault="006A6340" w:rsidP="006A6340">
      <w:pPr>
        <w:pStyle w:val="Heading4"/>
      </w:pPr>
      <w:r>
        <w:t>Alcohol content of brews in states</w:t>
      </w:r>
    </w:p>
    <w:p w14:paraId="0626480F" w14:textId="090C61D6" w:rsidR="006A6340" w:rsidRDefault="006A6340" w:rsidP="006A6340">
      <w:pPr>
        <w:pStyle w:val="Heading4"/>
      </w:pPr>
      <w:r>
        <w:t>Bitterness rating of brews in states</w:t>
      </w:r>
    </w:p>
    <w:p w14:paraId="3B120E35" w14:textId="0E9ED497" w:rsidR="004F6AEE" w:rsidRDefault="004F6AEE" w:rsidP="004F6AEE">
      <w:pPr>
        <w:pStyle w:val="Heading1"/>
      </w:pPr>
      <w:r>
        <w:t>Methods</w:t>
      </w:r>
    </w:p>
    <w:p w14:paraId="7E4E6E5B" w14:textId="5BD453F2" w:rsidR="004F6AEE" w:rsidRDefault="004F6AEE" w:rsidP="004F6AEE">
      <w:pPr>
        <w:pStyle w:val="Heading2"/>
      </w:pPr>
      <w:r>
        <w:t>Analytical tools</w:t>
      </w:r>
    </w:p>
    <w:p w14:paraId="7BA5632C" w14:textId="6377683F" w:rsidR="004F6AEE" w:rsidRDefault="004F6AEE" w:rsidP="004F6AEE">
      <w:pPr>
        <w:pStyle w:val="Heading3"/>
      </w:pPr>
      <w:r>
        <w:t>R (which version)</w:t>
      </w:r>
    </w:p>
    <w:p w14:paraId="6CB50BAE" w14:textId="76E71DBD" w:rsidR="004F6AEE" w:rsidRDefault="004F6AEE" w:rsidP="004F6AEE">
      <w:pPr>
        <w:pStyle w:val="Heading3"/>
      </w:pPr>
      <w:r>
        <w:t>Packages used in R</w:t>
      </w:r>
    </w:p>
    <w:p w14:paraId="1B6CC83C" w14:textId="60242655" w:rsidR="004F6AEE" w:rsidRDefault="004F6AEE" w:rsidP="004F6AEE">
      <w:pPr>
        <w:pStyle w:val="Heading3"/>
      </w:pPr>
      <w:r>
        <w:lastRenderedPageBreak/>
        <w:t xml:space="preserve">Anything outside of R? (were tables created? Was a </w:t>
      </w:r>
      <w:proofErr w:type="spellStart"/>
      <w:r>
        <w:t>MakeFile</w:t>
      </w:r>
      <w:proofErr w:type="spellEnd"/>
      <w:r>
        <w:t xml:space="preserve"> created?)</w:t>
      </w:r>
    </w:p>
    <w:p w14:paraId="65DF64A4" w14:textId="62EA21C1" w:rsidR="004F6AEE" w:rsidRDefault="004F6AEE" w:rsidP="004F6AEE">
      <w:pPr>
        <w:pStyle w:val="Heading2"/>
      </w:pPr>
      <w:r>
        <w:t>Data munging</w:t>
      </w:r>
    </w:p>
    <w:p w14:paraId="4B1DD7A2" w14:textId="592C830C" w:rsidR="004F6AEE" w:rsidRDefault="004F6AEE" w:rsidP="004F6AEE">
      <w:pPr>
        <w:pStyle w:val="Heading3"/>
      </w:pPr>
      <w:r>
        <w:t>What needed to be cleaned/tidied up?</w:t>
      </w:r>
    </w:p>
    <w:p w14:paraId="1BAC5464" w14:textId="5D561AA0" w:rsidR="00FE4CCC" w:rsidRPr="00FE4CCC" w:rsidRDefault="00FE4CCC" w:rsidP="00FE4CCC">
      <w:pPr>
        <w:pStyle w:val="Heading3"/>
      </w:pPr>
      <w:r>
        <w:t>How was it done?</w:t>
      </w:r>
    </w:p>
    <w:p w14:paraId="6FF91FE8" w14:textId="1F3475A8" w:rsidR="004F6AEE" w:rsidRDefault="004F6AEE" w:rsidP="004F6AEE">
      <w:pPr>
        <w:pStyle w:val="Heading3"/>
      </w:pPr>
      <w:r>
        <w:t>Merging data sets</w:t>
      </w:r>
    </w:p>
    <w:p w14:paraId="3A925F1C" w14:textId="5F6D59E6" w:rsidR="004F6AEE" w:rsidRDefault="004F6AEE" w:rsidP="004F6AEE">
      <w:pPr>
        <w:pStyle w:val="Heading3"/>
      </w:pPr>
      <w:r>
        <w:t>Creation of graphics</w:t>
      </w:r>
    </w:p>
    <w:p w14:paraId="011EA3A0" w14:textId="00066FF3" w:rsidR="004F6AEE" w:rsidRDefault="004F6AEE" w:rsidP="004F6AEE">
      <w:pPr>
        <w:pStyle w:val="Heading1"/>
      </w:pPr>
      <w:r>
        <w:t>Results</w:t>
      </w:r>
    </w:p>
    <w:p w14:paraId="12016212" w14:textId="25731D1E" w:rsidR="004F6AEE" w:rsidRDefault="00FE4CCC" w:rsidP="004F6AEE">
      <w:pPr>
        <w:pStyle w:val="Heading2"/>
      </w:pPr>
      <w:r>
        <w:t>What are the characteristics of final tidy data set?</w:t>
      </w:r>
    </w:p>
    <w:p w14:paraId="4C30DD3E" w14:textId="33ABA89C" w:rsidR="00FE4CCC" w:rsidRDefault="00FE4CCC" w:rsidP="00FE4CCC">
      <w:pPr>
        <w:pStyle w:val="Heading2"/>
      </w:pPr>
      <w:r>
        <w:t>First analysis results.</w:t>
      </w:r>
    </w:p>
    <w:p w14:paraId="00FBAE83" w14:textId="19642D31" w:rsidR="00FE4CCC" w:rsidRDefault="00FE4CCC" w:rsidP="00FE4CCC">
      <w:pPr>
        <w:pStyle w:val="Heading3"/>
      </w:pPr>
      <w:r>
        <w:t>??</w:t>
      </w:r>
    </w:p>
    <w:p w14:paraId="33265FC8" w14:textId="1840FFCA" w:rsidR="00FE4CCC" w:rsidRDefault="00FE4CCC" w:rsidP="00FE4CCC">
      <w:pPr>
        <w:pStyle w:val="Heading2"/>
      </w:pPr>
      <w:r>
        <w:t>Further detailed results.</w:t>
      </w:r>
    </w:p>
    <w:p w14:paraId="10A1ACF2" w14:textId="62B042F3" w:rsidR="00FE4CCC" w:rsidRDefault="00FE4CCC" w:rsidP="00FE4CCC">
      <w:pPr>
        <w:pStyle w:val="Heading3"/>
      </w:pPr>
      <w:r>
        <w:t>??</w:t>
      </w:r>
    </w:p>
    <w:p w14:paraId="1F0547C9" w14:textId="7E9A0D25" w:rsidR="00FE4CCC" w:rsidRPr="00FE4CCC" w:rsidRDefault="00FE4CCC" w:rsidP="00FE4CCC">
      <w:pPr>
        <w:pStyle w:val="Heading1"/>
      </w:pPr>
      <w:r>
        <w:t>Conclusions and Final Summary Statement</w:t>
      </w:r>
    </w:p>
    <w:p w14:paraId="4C1F1437" w14:textId="77777777" w:rsidR="000F6158" w:rsidRPr="000F6158" w:rsidRDefault="000F6158" w:rsidP="000F6158">
      <w:pPr>
        <w:ind w:left="720"/>
      </w:pPr>
    </w:p>
    <w:p w14:paraId="4F99F32B" w14:textId="77777777" w:rsidR="008B2481" w:rsidRPr="008B2481" w:rsidRDefault="008B2481" w:rsidP="008B2481"/>
    <w:p w14:paraId="304C6698" w14:textId="77777777" w:rsidR="00EB4A61" w:rsidRPr="007D3110" w:rsidRDefault="00EB4A61" w:rsidP="00EB4A61">
      <w:pPr>
        <w:jc w:val="center"/>
        <w:rPr>
          <w:rFonts w:ascii="Arial" w:hAnsi="Arial" w:cs="Arial"/>
          <w:sz w:val="24"/>
          <w:szCs w:val="24"/>
        </w:rPr>
      </w:pPr>
    </w:p>
    <w:sectPr w:rsidR="00EB4A61" w:rsidRPr="007D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4858"/>
    <w:multiLevelType w:val="multilevel"/>
    <w:tmpl w:val="B9B85E5C"/>
    <w:styleLink w:val="Style1HeberRevised"/>
    <w:lvl w:ilvl="0">
      <w:start w:val="1"/>
      <w:numFmt w:val="decimal"/>
      <w:lvlText w:val="%1). "/>
      <w:lvlJc w:val="left"/>
      <w:pPr>
        <w:ind w:left="432" w:hanging="72"/>
      </w:pPr>
      <w:rPr>
        <w:rFonts w:hint="default"/>
      </w:rPr>
    </w:lvl>
    <w:lvl w:ilvl="1">
      <w:start w:val="1"/>
      <w:numFmt w:val="lowerLetter"/>
      <w:lvlText w:val="%2)."/>
      <w:lvlJc w:val="left"/>
      <w:pPr>
        <w:ind w:left="936" w:hanging="72"/>
      </w:pPr>
      <w:rPr>
        <w:rFonts w:hint="default"/>
      </w:rPr>
    </w:lvl>
    <w:lvl w:ilvl="2">
      <w:start w:val="1"/>
      <w:numFmt w:val="lowerRoman"/>
      <w:lvlText w:val="%3)."/>
      <w:lvlJc w:val="right"/>
      <w:pPr>
        <w:ind w:left="1440" w:hanging="72"/>
      </w:pPr>
      <w:rPr>
        <w:rFonts w:hint="default"/>
      </w:rPr>
    </w:lvl>
    <w:lvl w:ilvl="3">
      <w:start w:val="1"/>
      <w:numFmt w:val="decimal"/>
      <w:lvlText w:val="%4)."/>
      <w:lvlJc w:val="left"/>
      <w:pPr>
        <w:ind w:left="1944" w:hanging="72"/>
      </w:pPr>
      <w:rPr>
        <w:rFonts w:hint="default"/>
        <w:b w:val="0"/>
        <w:i/>
      </w:rPr>
    </w:lvl>
    <w:lvl w:ilvl="4">
      <w:start w:val="1"/>
      <w:numFmt w:val="lowerLetter"/>
      <w:lvlText w:val="%5)."/>
      <w:lvlJc w:val="left"/>
      <w:pPr>
        <w:ind w:left="2448" w:hanging="72"/>
      </w:pPr>
      <w:rPr>
        <w:rFonts w:hint="default"/>
        <w:b w:val="0"/>
        <w:i/>
      </w:rPr>
    </w:lvl>
    <w:lvl w:ilvl="5">
      <w:start w:val="1"/>
      <w:numFmt w:val="lowerRoman"/>
      <w:lvlText w:val="%6)."/>
      <w:lvlJc w:val="right"/>
      <w:pPr>
        <w:ind w:left="2952" w:hanging="72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3456" w:hanging="7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7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464" w:hanging="72"/>
      </w:pPr>
      <w:rPr>
        <w:rFonts w:hint="default"/>
      </w:rPr>
    </w:lvl>
  </w:abstractNum>
  <w:abstractNum w:abstractNumId="1" w15:restartNumberingAfterBreak="0">
    <w:nsid w:val="5F5635C5"/>
    <w:multiLevelType w:val="hybridMultilevel"/>
    <w:tmpl w:val="2960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9595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10"/>
    <w:rsid w:val="00045C03"/>
    <w:rsid w:val="000F6158"/>
    <w:rsid w:val="004F6AEE"/>
    <w:rsid w:val="006A6340"/>
    <w:rsid w:val="007D3110"/>
    <w:rsid w:val="008B2481"/>
    <w:rsid w:val="009750C0"/>
    <w:rsid w:val="00AE06CA"/>
    <w:rsid w:val="00BD6952"/>
    <w:rsid w:val="00D330BD"/>
    <w:rsid w:val="00DD53FF"/>
    <w:rsid w:val="00EB4A61"/>
    <w:rsid w:val="00F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FE47"/>
  <w15:chartTrackingRefBased/>
  <w15:docId w15:val="{A0692300-F12F-40F6-9BA1-F184DF70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A6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A6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A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A6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A6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A6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A6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A6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A6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HeberRevised">
    <w:name w:val="Style1 Heber Revised"/>
    <w:uiPriority w:val="99"/>
    <w:rsid w:val="00D330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B4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4A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A6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A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A6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A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A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F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Draft Project Report Outline.docx</Template>
  <TotalTime>1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Nielsen</dc:creator>
  <cp:keywords/>
  <dc:description/>
  <cp:lastModifiedBy>Heber Nielsen</cp:lastModifiedBy>
  <cp:revision>2</cp:revision>
  <dcterms:created xsi:type="dcterms:W3CDTF">2018-06-10T18:38:00Z</dcterms:created>
  <dcterms:modified xsi:type="dcterms:W3CDTF">2018-06-10T18:38:00Z</dcterms:modified>
</cp:coreProperties>
</file>